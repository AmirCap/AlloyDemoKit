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5B542F" w:rsidP="003C266F">
      <w:pPr>
        <w:pStyle w:val="Heading1"/>
      </w:pPr>
      <w:r>
        <w:t xml:space="preserve">Alloy </w:t>
      </w:r>
      <w:r w:rsidR="003C266F">
        <w:t>Demo Site</w:t>
      </w:r>
    </w:p>
    <w:p w:rsidR="00790DC2" w:rsidRDefault="003C266F" w:rsidP="003C266F">
      <w:pPr>
        <w:rPr>
          <w:i/>
        </w:rPr>
      </w:pPr>
      <w:r w:rsidRPr="007C0FEE">
        <w:rPr>
          <w:i/>
        </w:rPr>
        <w:t>Updated to latest version</w:t>
      </w:r>
      <w:r w:rsidR="00790DC2">
        <w:rPr>
          <w:i/>
        </w:rPr>
        <w:t xml:space="preserve"> 10.1</w:t>
      </w:r>
      <w:r>
        <w:rPr>
          <w:i/>
        </w:rPr>
        <w:t xml:space="preserve"> available</w:t>
      </w:r>
      <w:r w:rsidR="00C97A68">
        <w:rPr>
          <w:i/>
        </w:rPr>
        <w:t xml:space="preserve"> as of </w:t>
      </w:r>
      <w:r w:rsidR="00790DC2">
        <w:rPr>
          <w:i/>
        </w:rPr>
        <w:t>23 November, 2016</w:t>
      </w:r>
    </w:p>
    <w:p w:rsidR="003C266F" w:rsidRDefault="00065680" w:rsidP="003C266F">
      <w:pPr>
        <w:rPr>
          <w:i/>
        </w:rPr>
      </w:pPr>
      <w:r>
        <w:rPr>
          <w:i/>
        </w:rPr>
        <w:t>This is now targeting .NET Framework 4.5.2</w:t>
      </w:r>
      <w:r w:rsidR="009D16EC">
        <w:rPr>
          <w:i/>
        </w:rPr>
        <w:t xml:space="preserve"> and using MVC 5</w:t>
      </w: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Default="003C266F" w:rsidP="003C266F"/>
    <w:p w:rsidR="00790DC2" w:rsidRPr="007C0FEE" w:rsidRDefault="00790DC2"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MenuPin</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SocialFeedBlock to show Twitter, LinkedIn, Facebook feeds</w:t>
      </w:r>
    </w:p>
    <w:p w:rsidR="002660C0" w:rsidRPr="003B73E7" w:rsidRDefault="00EE31FA" w:rsidP="003B73E7">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w:t>
      </w:r>
      <w:r w:rsidR="003B73E7">
        <w:rPr>
          <w:rFonts w:eastAsia="Times New Roman"/>
        </w:rPr>
        <w:t>l</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 xml:space="preserve">Geta </w:t>
      </w:r>
      <w:r w:rsidR="009C1B22" w:rsidRPr="00F6543A">
        <w:rPr>
          <w:rFonts w:eastAsia="Times New Roman"/>
        </w:rPr>
        <w:t>SEO Sitemaps</w:t>
      </w:r>
    </w:p>
    <w:p w:rsidR="009C1B22" w:rsidRDefault="009C1B22"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Possible Robots.txt Handler</w:t>
      </w:r>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Employee search and listin</w:t>
      </w:r>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L</w:t>
      </w:r>
      <w:r w:rsidR="00F6543A" w:rsidRPr="004D508B">
        <w:rPr>
          <w:rFonts w:eastAsia="Times New Roman"/>
        </w:rPr>
        <w:t>ocation finder</w:t>
      </w:r>
      <w:r w:rsidRPr="004D508B">
        <w:rPr>
          <w:rFonts w:eastAsia="Times New Roman"/>
        </w:rPr>
        <w:t xml:space="preserve"> </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Style and Script page extensions</w:t>
      </w:r>
    </w:p>
    <w:p w:rsidR="00065680" w:rsidRPr="00276D2A" w:rsidRDefault="002D4A64"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 xml:space="preserve">TedGustaf </w:t>
      </w:r>
      <w:r w:rsidR="00065680" w:rsidRPr="00276D2A">
        <w:rPr>
          <w:rFonts w:eastAsia="Times New Roman"/>
        </w:rPr>
        <w:t>Google Maps Editor</w:t>
      </w:r>
    </w:p>
    <w:p w:rsidR="004D508B" w:rsidRPr="004D508B" w:rsidRDefault="004D508B" w:rsidP="004D508B">
      <w:pPr>
        <w:pStyle w:val="ListParagraph"/>
        <w:numPr>
          <w:ilvl w:val="0"/>
          <w:numId w:val="6"/>
        </w:numPr>
        <w:spacing w:before="100" w:beforeAutospacing="1" w:after="100" w:afterAutospacing="1"/>
        <w:contextualSpacing w:val="0"/>
        <w:rPr>
          <w:rFonts w:eastAsia="Times New Roman"/>
        </w:rPr>
      </w:pPr>
      <w:r w:rsidRPr="004D508B">
        <w:rPr>
          <w:rFonts w:eastAsia="Times New Roman"/>
        </w:rPr>
        <w:t>Weather Block</w:t>
      </w:r>
    </w:p>
    <w:p w:rsidR="004D508B" w:rsidRPr="009D16EC" w:rsidRDefault="00276D2A" w:rsidP="00D236B6">
      <w:pPr>
        <w:pStyle w:val="ListParagraph"/>
        <w:numPr>
          <w:ilvl w:val="0"/>
          <w:numId w:val="6"/>
        </w:numPr>
        <w:spacing w:before="100" w:beforeAutospacing="1" w:after="100" w:afterAutospacing="1"/>
        <w:contextualSpacing w:val="0"/>
        <w:rPr>
          <w:rFonts w:eastAsia="Times New Roman"/>
        </w:rPr>
      </w:pPr>
      <w:r w:rsidRPr="009D16EC">
        <w:rPr>
          <w:rFonts w:eastAsia="Times New Roman"/>
        </w:rPr>
        <w:t>Episerver Forms</w:t>
      </w:r>
      <w:r w:rsidR="00B54D5F">
        <w:rPr>
          <w:rFonts w:eastAsia="Times New Roman"/>
        </w:rPr>
        <w:t xml:space="preserve">  </w:t>
      </w:r>
    </w:p>
    <w:p w:rsidR="00E4280B" w:rsidRDefault="00E4280B" w:rsidP="00E4280B">
      <w:pPr>
        <w:pStyle w:val="ListParagraph"/>
        <w:numPr>
          <w:ilvl w:val="0"/>
          <w:numId w:val="6"/>
        </w:numPr>
        <w:spacing w:before="100" w:beforeAutospacing="1" w:after="100" w:afterAutospacing="1"/>
        <w:contextualSpacing w:val="0"/>
        <w:rPr>
          <w:rFonts w:eastAsia="Times New Roman"/>
        </w:rPr>
      </w:pPr>
      <w:r w:rsidRPr="009D16EC">
        <w:rPr>
          <w:rFonts w:eastAsia="Times New Roman"/>
        </w:rPr>
        <w:t>Parking Block</w:t>
      </w:r>
    </w:p>
    <w:p w:rsidR="009D16EC" w:rsidRPr="009D16EC" w:rsidRDefault="009D16EC" w:rsidP="00E4280B">
      <w:pPr>
        <w:pStyle w:val="ListParagraph"/>
        <w:numPr>
          <w:ilvl w:val="0"/>
          <w:numId w:val="6"/>
        </w:numPr>
        <w:spacing w:before="100" w:beforeAutospacing="1" w:after="100" w:afterAutospacing="1"/>
        <w:contextualSpacing w:val="0"/>
        <w:rPr>
          <w:rFonts w:eastAsia="Times New Roman"/>
        </w:rPr>
      </w:pPr>
      <w:r>
        <w:rPr>
          <w:rFonts w:eastAsia="Times New Roman"/>
        </w:rPr>
        <w:t>Sql Localization Provider</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FD0E97" w:rsidRDefault="002C0BE6" w:rsidP="006E4E80">
      <w:pPr>
        <w:spacing w:before="100" w:beforeAutospacing="1" w:after="100" w:afterAutospacing="1"/>
        <w:rPr>
          <w:rFonts w:eastAsia="Times New Roman"/>
        </w:rPr>
      </w:pPr>
      <w:r>
        <w:rPr>
          <w:rFonts w:eastAsia="Times New Roman"/>
        </w:rPr>
        <w:t>Note:  Due to known problem trying to install another connector, it was deemed easier to have no Marketing Automation connectors and let the developer decide which one they wanted to install.</w:t>
      </w:r>
    </w:p>
    <w:p w:rsidR="003D02B1" w:rsidRDefault="003D02B1">
      <w:pPr>
        <w:spacing w:after="200" w:line="276" w:lineRule="auto"/>
        <w:rPr>
          <w:rFonts w:eastAsia="Times New Roman"/>
        </w:rPr>
      </w:pPr>
      <w:r>
        <w:rPr>
          <w:rFonts w:eastAsia="Times New Roman"/>
        </w:rPr>
        <w:br w:type="page"/>
      </w:r>
    </w:p>
    <w:p w:rsidR="003D02B1" w:rsidRDefault="003D02B1" w:rsidP="006E4E80">
      <w:pPr>
        <w:spacing w:before="100" w:beforeAutospacing="1" w:after="100" w:afterAutospacing="1"/>
        <w:rPr>
          <w:rFonts w:eastAsia="Times New Roman"/>
        </w:rPr>
      </w:pPr>
    </w:p>
    <w:p w:rsidR="00790DC2" w:rsidRDefault="003D02B1" w:rsidP="003D02B1">
      <w:pPr>
        <w:pStyle w:val="Heading2"/>
        <w:rPr>
          <w:rFonts w:eastAsia="Times New Roman"/>
        </w:rPr>
      </w:pPr>
      <w:r>
        <w:rPr>
          <w:rFonts w:eastAsia="Times New Roman"/>
        </w:rPr>
        <w:t>Currently Not Supported A</w:t>
      </w:r>
      <w:r w:rsidR="00790DC2">
        <w:rPr>
          <w:rFonts w:eastAsia="Times New Roman"/>
        </w:rPr>
        <w:t>dd-ons</w:t>
      </w:r>
    </w:p>
    <w:p w:rsidR="003D02B1" w:rsidRDefault="003D02B1" w:rsidP="003D02B1">
      <w:pPr>
        <w:spacing w:before="100" w:beforeAutospacing="1" w:after="100" w:afterAutospacing="1"/>
        <w:rPr>
          <w:rFonts w:eastAsia="Times New Roman"/>
        </w:rPr>
      </w:pPr>
      <w:r>
        <w:rPr>
          <w:rFonts w:eastAsia="Times New Roman"/>
        </w:rPr>
        <w:t xml:space="preserve">Due to incompatibility with version 10 some add-ons are currently missing or will no longer be supported </w:t>
      </w:r>
    </w:p>
    <w:p w:rsidR="003D02B1" w:rsidRPr="003D02B1" w:rsidRDefault="003D02B1" w:rsidP="003D02B1"/>
    <w:p w:rsidR="003D02B1" w:rsidRDefault="003D02B1" w:rsidP="003D02B1">
      <w:pPr>
        <w:pStyle w:val="ListParagraph"/>
        <w:numPr>
          <w:ilvl w:val="0"/>
          <w:numId w:val="6"/>
        </w:numPr>
        <w:spacing w:before="100" w:beforeAutospacing="1" w:after="100" w:afterAutospacing="1"/>
        <w:contextualSpacing w:val="0"/>
        <w:rPr>
          <w:rFonts w:eastAsia="Times New Roman"/>
        </w:rPr>
      </w:pPr>
      <w:r w:rsidRPr="009F6FF4">
        <w:rPr>
          <w:rFonts w:eastAsia="Times New Roman"/>
        </w:rPr>
        <w:t>PowerSlice</w:t>
      </w:r>
    </w:p>
    <w:p w:rsidR="003D02B1" w:rsidRPr="004D508B" w:rsidRDefault="003D02B1" w:rsidP="003D02B1">
      <w:pPr>
        <w:pStyle w:val="ListParagraph"/>
        <w:numPr>
          <w:ilvl w:val="0"/>
          <w:numId w:val="6"/>
        </w:numPr>
        <w:spacing w:before="100" w:beforeAutospacing="1" w:after="100" w:afterAutospacing="1"/>
        <w:contextualSpacing w:val="0"/>
        <w:rPr>
          <w:rFonts w:eastAsia="Times New Roman"/>
        </w:rPr>
      </w:pPr>
      <w:r>
        <w:rPr>
          <w:rFonts w:eastAsia="Times New Roman"/>
        </w:rPr>
        <w:t>Content Collaboration</w:t>
      </w:r>
    </w:p>
    <w:p w:rsidR="003D02B1" w:rsidRPr="00276D2A" w:rsidRDefault="003D02B1" w:rsidP="003D02B1">
      <w:pPr>
        <w:pStyle w:val="ListParagraph"/>
        <w:numPr>
          <w:ilvl w:val="0"/>
          <w:numId w:val="6"/>
        </w:numPr>
        <w:spacing w:before="100" w:beforeAutospacing="1" w:after="100" w:afterAutospacing="1"/>
        <w:contextualSpacing w:val="0"/>
        <w:rPr>
          <w:rFonts w:eastAsia="Times New Roman"/>
        </w:rPr>
      </w:pPr>
      <w:r w:rsidRPr="00276D2A">
        <w:rPr>
          <w:rFonts w:eastAsia="Times New Roman"/>
        </w:rPr>
        <w:t>Instant Templates</w:t>
      </w:r>
    </w:p>
    <w:p w:rsidR="003D02B1" w:rsidRDefault="003D02B1" w:rsidP="003D02B1">
      <w:pPr>
        <w:pStyle w:val="ListParagraph"/>
        <w:numPr>
          <w:ilvl w:val="0"/>
          <w:numId w:val="6"/>
        </w:numPr>
        <w:spacing w:before="100" w:beforeAutospacing="1" w:after="100" w:afterAutospacing="1"/>
        <w:contextualSpacing w:val="0"/>
        <w:rPr>
          <w:rFonts w:eastAsia="Times New Roman"/>
        </w:rPr>
      </w:pPr>
      <w:r>
        <w:rPr>
          <w:rFonts w:eastAsia="Times New Roman"/>
        </w:rPr>
        <w:t>Version Checker</w:t>
      </w:r>
    </w:p>
    <w:p w:rsidR="003D02B1" w:rsidRDefault="003D02B1" w:rsidP="003D02B1">
      <w:pPr>
        <w:pStyle w:val="ListParagraph"/>
        <w:numPr>
          <w:ilvl w:val="0"/>
          <w:numId w:val="6"/>
        </w:numPr>
        <w:spacing w:before="100" w:beforeAutospacing="1" w:after="100" w:afterAutospacing="1"/>
        <w:contextualSpacing w:val="0"/>
        <w:rPr>
          <w:rFonts w:eastAsia="Times New Roman"/>
        </w:rPr>
      </w:pPr>
      <w:r>
        <w:rPr>
          <w:rFonts w:eastAsia="Times New Roman"/>
        </w:rPr>
        <w:t>SiteAttention SEO</w:t>
      </w:r>
    </w:p>
    <w:p w:rsidR="003D02B1" w:rsidRPr="00276D2A" w:rsidRDefault="003D02B1" w:rsidP="003D02B1">
      <w:pPr>
        <w:pStyle w:val="ListParagraph"/>
        <w:numPr>
          <w:ilvl w:val="0"/>
          <w:numId w:val="6"/>
        </w:numPr>
        <w:spacing w:before="100" w:beforeAutospacing="1" w:after="100" w:afterAutospacing="1"/>
        <w:contextualSpacing w:val="0"/>
        <w:rPr>
          <w:rFonts w:eastAsia="Times New Roman"/>
        </w:rPr>
      </w:pPr>
      <w:r w:rsidRPr="00276D2A">
        <w:rPr>
          <w:rFonts w:eastAsia="Times New Roman"/>
        </w:rPr>
        <w:t>Visitor Group Usage</w:t>
      </w:r>
    </w:p>
    <w:p w:rsidR="003D02B1" w:rsidRDefault="003D02B1" w:rsidP="003D02B1">
      <w:pPr>
        <w:pStyle w:val="ListParagraph"/>
        <w:numPr>
          <w:ilvl w:val="0"/>
          <w:numId w:val="0"/>
        </w:numPr>
        <w:spacing w:before="100" w:beforeAutospacing="1" w:after="100" w:afterAutospacing="1"/>
        <w:ind w:left="1080"/>
        <w:contextualSpacing w:val="0"/>
        <w:rPr>
          <w:rFonts w:eastAsia="Times New Roman"/>
        </w:rPr>
      </w:pPr>
    </w:p>
    <w:p w:rsidR="00FD0E97" w:rsidRPr="003B73E7" w:rsidRDefault="00FD0E97" w:rsidP="00FD0E97">
      <w:pPr>
        <w:pStyle w:val="ListParagraph"/>
        <w:numPr>
          <w:ilvl w:val="0"/>
          <w:numId w:val="0"/>
        </w:numPr>
        <w:spacing w:before="100" w:beforeAutospacing="1" w:after="100" w:afterAutospacing="1"/>
        <w:ind w:left="720"/>
        <w:rPr>
          <w:rFonts w:eastAsia="Times New Roman"/>
        </w:rPr>
      </w:pPr>
      <w:bookmarkStart w:id="0" w:name="_GoBack"/>
      <w:bookmarkEnd w:id="0"/>
    </w:p>
    <w:p w:rsidR="003C266F" w:rsidRDefault="003C266F" w:rsidP="003C266F">
      <w:pPr>
        <w:pStyle w:val="Heading2"/>
      </w:pPr>
      <w:r>
        <w:t>Configs</w:t>
      </w:r>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SITE TEMPLATES area with second skeleton site and various configs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Setting a page as “Ready to Publish” under Press Releases will kick off a workflow for approval by Administrators or ContentEditors (e.g. epiadmin)</w:t>
      </w:r>
    </w:p>
    <w:p w:rsidR="003C266F" w:rsidRDefault="003C266F" w:rsidP="00CA2122">
      <w:pPr>
        <w:pStyle w:val="ListParagraph"/>
        <w:numPr>
          <w:ilvl w:val="1"/>
          <w:numId w:val="7"/>
        </w:numPr>
        <w:contextualSpacing w:val="0"/>
      </w:pPr>
      <w:r>
        <w:t>Additional workflow configs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Content collaboration conversations between epiadmin and nancy if you select About Us~News and Events~Press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671C46" w:rsidRDefault="003C266F" w:rsidP="00CA2122">
      <w:pPr>
        <w:pStyle w:val="ListParagraph"/>
        <w:numPr>
          <w:ilvl w:val="0"/>
          <w:numId w:val="7"/>
        </w:numPr>
        <w:contextualSpacing w:val="0"/>
      </w:pPr>
      <w:r>
        <w:t>Additional categories that are applied to various pages</w:t>
      </w:r>
      <w:r w:rsidR="00671C46">
        <w:br/>
      </w:r>
    </w:p>
    <w:p w:rsidR="00671C46" w:rsidRDefault="00671C46" w:rsidP="00671C46">
      <w:r>
        <w:br w:type="page"/>
      </w:r>
    </w:p>
    <w:p w:rsidR="003C266F" w:rsidRDefault="003C266F" w:rsidP="00671C46">
      <w:pPr>
        <w:pStyle w:val="ListParagraph"/>
        <w:numPr>
          <w:ilvl w:val="0"/>
          <w:numId w:val="0"/>
        </w:numPr>
        <w:ind w:left="720"/>
        <w:contextualSpacing w:val="0"/>
      </w:pP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F6543A" w:rsidRPr="005B542F" w:rsidRDefault="005B542F" w:rsidP="00CA2122">
      <w:pPr>
        <w:pStyle w:val="ListParagraph"/>
        <w:numPr>
          <w:ilvl w:val="1"/>
          <w:numId w:val="7"/>
        </w:numPr>
        <w:contextualSpacing w:val="0"/>
      </w:pPr>
      <w:r>
        <w:t>U</w:t>
      </w:r>
      <w:r w:rsidR="00F6543A" w:rsidRPr="005B542F">
        <w:t>sing the new Location page type</w:t>
      </w:r>
    </w:p>
    <w:p w:rsidR="00F6543A" w:rsidRDefault="005B542F" w:rsidP="00CA2122">
      <w:pPr>
        <w:pStyle w:val="ListParagraph"/>
        <w:numPr>
          <w:ilvl w:val="1"/>
          <w:numId w:val="7"/>
        </w:numPr>
        <w:contextualSpacing w:val="0"/>
      </w:pPr>
      <w:r>
        <w:t>N</w:t>
      </w:r>
      <w:r w:rsidR="00F6543A" w:rsidRPr="005B542F">
        <w:t>ow includes a block for your nearest office location</w:t>
      </w:r>
    </w:p>
    <w:p w:rsidR="00671C46" w:rsidRDefault="00671C46" w:rsidP="00CA2122">
      <w:pPr>
        <w:pStyle w:val="ListParagraph"/>
        <w:numPr>
          <w:ilvl w:val="1"/>
          <w:numId w:val="7"/>
        </w:numPr>
        <w:contextualSpacing w:val="0"/>
      </w:pPr>
      <w:r>
        <w:t>Uses the Google Maps editor for selecting the location</w:t>
      </w:r>
    </w:p>
    <w:p w:rsidR="00671C46" w:rsidRPr="005B542F" w:rsidRDefault="00671C46" w:rsidP="00CA2122">
      <w:pPr>
        <w:pStyle w:val="ListParagraph"/>
        <w:numPr>
          <w:ilvl w:val="1"/>
          <w:numId w:val="7"/>
        </w:numPr>
        <w:contextualSpacing w:val="0"/>
      </w:pPr>
      <w:r>
        <w:rPr>
          <w:noProof/>
          <w:lang w:val="en-GB" w:eastAsia="en-GB"/>
        </w:rPr>
        <w:drawing>
          <wp:inline distT="0" distB="0" distL="0" distR="0" wp14:anchorId="636026B8" wp14:editId="6E276A9A">
            <wp:extent cx="3939540" cy="3482031"/>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017" cy="3488640"/>
                    </a:xfrm>
                    <a:prstGeom prst="rect">
                      <a:avLst/>
                    </a:prstGeom>
                  </pic:spPr>
                </pic:pic>
              </a:graphicData>
            </a:graphic>
          </wp:inline>
        </w:drawing>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r w:rsidRPr="009C1B22">
        <w:t>PowerSlice moved to left hand side of page for all users</w:t>
      </w:r>
    </w:p>
    <w:p w:rsidR="009C1B22" w:rsidRPr="00F6543A" w:rsidRDefault="009C1B22" w:rsidP="00CA2122">
      <w:pPr>
        <w:pStyle w:val="ListParagraph"/>
        <w:numPr>
          <w:ilvl w:val="0"/>
          <w:numId w:val="7"/>
        </w:numPr>
        <w:contextualSpacing w:val="0"/>
      </w:pPr>
      <w:r w:rsidRPr="00F6543A">
        <w:t>Geta SEO Sitemaps and Possible Robots.txt CMS Admin configurations</w:t>
      </w:r>
    </w:p>
    <w:p w:rsidR="009C1B22" w:rsidRDefault="009C1B22" w:rsidP="00CA2122">
      <w:pPr>
        <w:pStyle w:val="ListParagraph"/>
        <w:numPr>
          <w:ilvl w:val="0"/>
          <w:numId w:val="7"/>
        </w:numPr>
        <w:contextualSpacing w:val="0"/>
      </w:pPr>
      <w:r w:rsidRPr="00F6543A">
        <w:t>Disabled Indexing scheduled job to disable all pages being indexed</w:t>
      </w:r>
    </w:p>
    <w:p w:rsidR="00F6543A" w:rsidRPr="005B542F" w:rsidRDefault="00F6543A" w:rsidP="00CA2122">
      <w:pPr>
        <w:pStyle w:val="ListParagraph"/>
        <w:numPr>
          <w:ilvl w:val="0"/>
          <w:numId w:val="7"/>
        </w:numPr>
        <w:contextualSpacing w:val="0"/>
      </w:pPr>
      <w:r w:rsidRPr="005B542F">
        <w:t>Employee location, expertise and search page types</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2A15B8" w:rsidRDefault="002A15B8" w:rsidP="00CA2122">
      <w:pPr>
        <w:pStyle w:val="ListParagraph"/>
        <w:numPr>
          <w:ilvl w:val="0"/>
          <w:numId w:val="7"/>
        </w:numPr>
        <w:contextualSpacing w:val="0"/>
      </w:pPr>
      <w:r>
        <w:t xml:space="preserve">All pages now contain both a </w:t>
      </w:r>
      <w:r>
        <w:rPr>
          <w:i/>
        </w:rPr>
        <w:t xml:space="preserve">Scripts </w:t>
      </w:r>
      <w:r>
        <w:t xml:space="preserve">and </w:t>
      </w:r>
      <w:r>
        <w:rPr>
          <w:i/>
        </w:rPr>
        <w:t xml:space="preserve">Styles </w:t>
      </w:r>
      <w:r>
        <w:t>tab that you can place your own inline or file linked scripts and css.  These will render in addition to existing site styles so you can override</w:t>
      </w:r>
    </w:p>
    <w:p w:rsidR="008B45E4" w:rsidRDefault="008B45E4" w:rsidP="00DB389E">
      <w:pPr>
        <w:pStyle w:val="ListParagraph"/>
        <w:numPr>
          <w:ilvl w:val="0"/>
          <w:numId w:val="7"/>
        </w:numPr>
        <w:contextualSpacing w:val="0"/>
      </w:pPr>
      <w:r>
        <w:t xml:space="preserve">There is a new Weather block that uses the references Weather Service project to retrieve live weather data.  You will need to supply a city and country name for the service to retrieve that location.  Currently it is using </w:t>
      </w:r>
      <w:r w:rsidR="00DB389E">
        <w:t xml:space="preserve">WeatherServiceX.NET so you may need to check the exact city/country name from their web site - </w:t>
      </w:r>
      <w:hyperlink r:id="rId10" w:history="1">
        <w:r w:rsidR="00DB389E" w:rsidRPr="00F52F15">
          <w:rPr>
            <w:rStyle w:val="Hyperlink"/>
          </w:rPr>
          <w:t>http://www.webservicex.net/ws/WSDetails.aspx?CATID=12&amp;WSID=56</w:t>
        </w:r>
      </w:hyperlink>
      <w:r w:rsidR="00DB389E">
        <w:t xml:space="preserve"> </w:t>
      </w:r>
    </w:p>
    <w:p w:rsidR="003C266F" w:rsidRDefault="003C266F" w:rsidP="00CA2122">
      <w:pPr>
        <w:pStyle w:val="ListParagraph"/>
        <w:numPr>
          <w:ilvl w:val="0"/>
          <w:numId w:val="7"/>
        </w:numPr>
        <w:contextualSpacing w:val="0"/>
      </w:pPr>
      <w:r>
        <w:t>Many more!</w:t>
      </w:r>
    </w:p>
    <w:p w:rsidR="00E36532" w:rsidRDefault="00E36532" w:rsidP="00E36532"/>
    <w:p w:rsidR="00E36532" w:rsidRDefault="00E36532">
      <w:pPr>
        <w:spacing w:after="200" w:line="276" w:lineRule="auto"/>
      </w:pPr>
      <w:r>
        <w:br w:type="page"/>
      </w:r>
    </w:p>
    <w:p w:rsidR="00E36532" w:rsidRDefault="00E36532" w:rsidP="00E36532">
      <w:pPr>
        <w:pStyle w:val="Heading2"/>
      </w:pPr>
      <w:r>
        <w:lastRenderedPageBreak/>
        <w:t>New Icons!</w:t>
      </w:r>
    </w:p>
    <w:p w:rsidR="00E36532" w:rsidRDefault="00E36532" w:rsidP="00E36532"/>
    <w:p w:rsidR="00E36532" w:rsidRDefault="00E36532" w:rsidP="00E36532">
      <w:r>
        <w:t>Thanks to Mark Everard and the team at Marie Curie for coming up with an icon set that they have open sourced.  If you wind up using these in a live project maybe you may want to donate back to them.</w:t>
      </w:r>
    </w:p>
    <w:p w:rsidR="00E36532" w:rsidRDefault="00C57D88" w:rsidP="00E36532">
      <w:hyperlink r:id="rId11" w:history="1">
        <w:r w:rsidR="00E36532" w:rsidRPr="00F5150C">
          <w:rPr>
            <w:rStyle w:val="Hyperlink"/>
          </w:rPr>
          <w:t>http://www.markeverard.com/2014/11/17/content-icons-for-episerver/</w:t>
        </w:r>
      </w:hyperlink>
    </w:p>
    <w:p w:rsidR="00E36532" w:rsidRDefault="00E36532" w:rsidP="00E36532"/>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C57D88" w:rsidP="00C97A68">
      <w:pPr>
        <w:pStyle w:val="ListParagraph"/>
        <w:numPr>
          <w:ilvl w:val="1"/>
          <w:numId w:val="5"/>
        </w:numPr>
        <w:contextualSpacing w:val="0"/>
      </w:pPr>
      <w:hyperlink r:id="rId12"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Set up your own Find index and update web.config accordingly  (Alloy Demo Kit won’t run unless this is in place)</w:t>
      </w:r>
    </w:p>
    <w:p w:rsidR="009B249B" w:rsidRPr="003D362A" w:rsidRDefault="00C57D88" w:rsidP="009B249B">
      <w:pPr>
        <w:pStyle w:val="ListParagraph"/>
        <w:numPr>
          <w:ilvl w:val="1"/>
          <w:numId w:val="5"/>
        </w:numPr>
        <w:contextualSpacing w:val="0"/>
        <w:rPr>
          <w:rStyle w:val="Hyperlink"/>
          <w:color w:val="auto"/>
          <w:u w:val="none"/>
        </w:rPr>
      </w:pPr>
      <w:hyperlink r:id="rId13"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C57D88" w:rsidP="009B249B">
      <w:pPr>
        <w:pStyle w:val="ListParagraph"/>
        <w:numPr>
          <w:ilvl w:val="1"/>
          <w:numId w:val="5"/>
        </w:numPr>
        <w:contextualSpacing w:val="0"/>
      </w:pPr>
      <w:hyperlink r:id="rId14"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C57D88" w:rsidP="00A643C8">
      <w:pPr>
        <w:pStyle w:val="ListParagraph"/>
        <w:numPr>
          <w:ilvl w:val="3"/>
          <w:numId w:val="5"/>
        </w:numPr>
        <w:contextualSpacing w:val="0"/>
      </w:pPr>
      <w:hyperlink r:id="rId16"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Update setting in the administration interface under Config~Manage Websites. Update both sites!</w:t>
      </w:r>
    </w:p>
    <w:p w:rsidR="00940675" w:rsidRDefault="00940675" w:rsidP="00940675">
      <w:pPr>
        <w:pStyle w:val="ListParagraph"/>
        <w:numPr>
          <w:ilvl w:val="2"/>
          <w:numId w:val="5"/>
        </w:numPr>
        <w:contextualSpacing w:val="0"/>
      </w:pPr>
      <w:r>
        <w:lastRenderedPageBreak/>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C57D88" w:rsidP="00C97A68">
      <w:pPr>
        <w:pStyle w:val="ListParagraph"/>
        <w:numPr>
          <w:ilvl w:val="2"/>
          <w:numId w:val="5"/>
        </w:numPr>
        <w:ind w:left="2520"/>
        <w:contextualSpacing w:val="0"/>
      </w:pPr>
      <w:hyperlink r:id="rId19"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LanguageManager to work you need to set up your own related Bing or Google developer account and update the config at:</w:t>
      </w:r>
    </w:p>
    <w:p w:rsidR="003C266F" w:rsidRDefault="00BA55FB" w:rsidP="004204F1">
      <w:pPr>
        <w:pStyle w:val="ListParagraph"/>
        <w:numPr>
          <w:ilvl w:val="2"/>
          <w:numId w:val="5"/>
        </w:numPr>
        <w:contextualSpacing w:val="0"/>
      </w:pPr>
      <w:r w:rsidRPr="00EC5796">
        <w:t xml:space="preserve"> </w:t>
      </w:r>
      <w:r w:rsidR="003C266F" w:rsidRPr="00EC5796">
        <w:t>\modules\_protected\EPiServer.Labs.LanguageManager</w:t>
      </w:r>
      <w:r w:rsidR="003C266F">
        <w:t>\</w:t>
      </w:r>
      <w:r w:rsidR="003C266F" w:rsidRPr="00EC5796">
        <w:t xml:space="preserve"> EPiServer.LanguageManager.config</w:t>
      </w:r>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20"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 xml:space="preserve">pen %USERPROFILE%\Documents\IISExpress\config\applicationhost.config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applicationPool="Clr4IntegratedAppPool"&gt;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lastRenderedPageBreak/>
        <w:t>&lt;virtualDirectory path="/" physicalPath="C:\EPiServer\AlloyDemoKit\src\AlloyDemoKit"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bindingInformation="*:51481:localhost"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&lt;binding protocol="http" bindingInformation="*:51482:localhost"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&lt;binding protocol="http" bindingInformation="*:</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U: epiadmin</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U: nancy</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P: ep!pass</w:t>
      </w:r>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 xml:space="preserve">If you apply EPiServer updates at any time and need to perform a database upgrade via the Visual Studio Package Console using the “update-epidatabase” database command you need to update the connectionStrings. Currently these are using LocalDB settings and will not work as expected in this scenario. Change the settings for AttachDbFilename to the local path, run the upgade, and then reset it back to what it was previously. </w:t>
      </w:r>
    </w:p>
    <w:p w:rsidR="003C266F" w:rsidRPr="005D6110" w:rsidRDefault="003C266F" w:rsidP="00CA2122">
      <w:pPr>
        <w:pStyle w:val="ListParagraph"/>
        <w:numPr>
          <w:ilvl w:val="1"/>
          <w:numId w:val="8"/>
        </w:numPr>
        <w:contextualSpacing w:val="0"/>
      </w:pPr>
      <w:r w:rsidRPr="005D6110">
        <w:t>AttachDbFilename=c:\path\to\your\</w:t>
      </w:r>
      <w:r>
        <w:t>&lt;database&gt;</w:t>
      </w:r>
      <w:r w:rsidRPr="005D6110">
        <w:t>.mdf</w:t>
      </w:r>
    </w:p>
    <w:p w:rsidR="003C266F" w:rsidRPr="005D6110" w:rsidRDefault="003C266F" w:rsidP="00CA2122">
      <w:pPr>
        <w:pStyle w:val="ListParagraph"/>
        <w:numPr>
          <w:ilvl w:val="0"/>
          <w:numId w:val="8"/>
        </w:numPr>
        <w:contextualSpacing w:val="0"/>
      </w:pPr>
      <w:r>
        <w:t xml:space="preserve"> Additional info: </w:t>
      </w:r>
    </w:p>
    <w:p w:rsidR="000F5F38" w:rsidRPr="00D85DC2" w:rsidRDefault="00C57D88" w:rsidP="00F751EC">
      <w:pPr>
        <w:pStyle w:val="ListParagraph"/>
        <w:ind w:left="1440"/>
      </w:pPr>
      <w:hyperlink r:id="rId21"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D88" w:rsidRDefault="00C57D88" w:rsidP="00887F84">
      <w:r>
        <w:separator/>
      </w:r>
    </w:p>
  </w:endnote>
  <w:endnote w:type="continuationSeparator" w:id="0">
    <w:p w:rsidR="00C57D88" w:rsidRDefault="00C57D88"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276D2A" w:rsidRPr="00B26265" w:rsidRDefault="00276D2A"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3D02B1">
              <w:rPr>
                <w:rFonts w:ascii="Proxima Nova Rg" w:hAnsi="Proxima Nova Rg"/>
                <w:b/>
                <w:noProof/>
                <w:sz w:val="16"/>
                <w:szCs w:val="16"/>
              </w:rPr>
              <w:t>2</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3D02B1">
              <w:rPr>
                <w:rFonts w:ascii="Proxima Nova Rg" w:hAnsi="Proxima Nova Rg"/>
                <w:b/>
                <w:noProof/>
                <w:sz w:val="16"/>
                <w:szCs w:val="16"/>
              </w:rPr>
              <w:t>7</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276D2A" w:rsidRDefault="00276D2A"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D88" w:rsidRDefault="00C57D88" w:rsidP="00887F84">
      <w:r>
        <w:separator/>
      </w:r>
    </w:p>
  </w:footnote>
  <w:footnote w:type="continuationSeparator" w:id="0">
    <w:p w:rsidR="00C57D88" w:rsidRDefault="00C57D88"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D2A" w:rsidRPr="00B26265" w:rsidRDefault="00276D2A"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75A5"/>
    <w:multiLevelType w:val="hybridMultilevel"/>
    <w:tmpl w:val="15BE8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1149FF9-3EF5-4B0D-B367-CBF8868720DB}"/>
    <w:docVar w:name="dgnword-eventsink" w:val="1038428964672"/>
  </w:docVars>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680"/>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523"/>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6D2A"/>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5B8"/>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4A64"/>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07A8D"/>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3E7"/>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2B1"/>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08B"/>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287"/>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542F"/>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46"/>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37F"/>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4E80"/>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0DC2"/>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5B3D"/>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A7C6B"/>
    <w:rsid w:val="008B1428"/>
    <w:rsid w:val="008B4047"/>
    <w:rsid w:val="008B45E4"/>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16EC"/>
    <w:rsid w:val="009D2847"/>
    <w:rsid w:val="009D39B9"/>
    <w:rsid w:val="009D47E3"/>
    <w:rsid w:val="009D491A"/>
    <w:rsid w:val="009D4B87"/>
    <w:rsid w:val="009D5E35"/>
    <w:rsid w:val="009D7FE7"/>
    <w:rsid w:val="009E0FE7"/>
    <w:rsid w:val="009E27F6"/>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4D5F"/>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C72"/>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57D88"/>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E97"/>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389E"/>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3B9C"/>
    <w:rsid w:val="00E340B9"/>
    <w:rsid w:val="00E34B30"/>
    <w:rsid w:val="00E34D20"/>
    <w:rsid w:val="00E354BF"/>
    <w:rsid w:val="00E36484"/>
    <w:rsid w:val="00E36532"/>
    <w:rsid w:val="00E37129"/>
    <w:rsid w:val="00E3784E"/>
    <w:rsid w:val="00E37976"/>
    <w:rsid w:val="00E4047E"/>
    <w:rsid w:val="00E40626"/>
    <w:rsid w:val="00E41353"/>
    <w:rsid w:val="00E42433"/>
    <w:rsid w:val="00E4280B"/>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543A"/>
    <w:rsid w:val="00F666FB"/>
    <w:rsid w:val="00F67382"/>
    <w:rsid w:val="00F67F1C"/>
    <w:rsid w:val="00F7010A"/>
    <w:rsid w:val="00F70539"/>
    <w:rsid w:val="00F70588"/>
    <w:rsid w:val="00F71CCF"/>
    <w:rsid w:val="00F71E52"/>
    <w:rsid w:val="00F72493"/>
    <w:rsid w:val="00F7296D"/>
    <w:rsid w:val="00F7297C"/>
    <w:rsid w:val="00F72CE4"/>
    <w:rsid w:val="00F73F87"/>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E97"/>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nd.episerver.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github.com/OXXAS/CommerceStarterKit/" TargetMode="External"/><Relationship Id="rId7" Type="http://schemas.openxmlformats.org/officeDocument/2006/relationships/footnotes" Target="footnotes.xml"/><Relationship Id="rId12" Type="http://schemas.openxmlformats.org/officeDocument/2006/relationships/hyperlink" Target="http://world.episerver.com/documentation/Items/System-Requirements/System-Requirements---EPiServer/"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owtogeek.com/howto/27350/beginner-geek-how-to-edit-your-hosts-file/" TargetMode="External"/><Relationship Id="rId20" Type="http://schemas.openxmlformats.org/officeDocument/2006/relationships/hyperlink" Target="http://world.episerver.com/add-ons/episerver-languages/configuring-auto-transl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rkeverard.com/2014/11/17/content-icons-for-episerv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www.webservicex.net/ws/WSDetails.aspx?CATID=12&amp;WSID=56" TargetMode="External"/><Relationship Id="rId19" Type="http://schemas.openxmlformats.org/officeDocument/2006/relationships/hyperlink" Target="http://blogs.msdn.com/b/sqlexpress/archive/2011/12/09/using-localdb-with-full-iis-part-1-user-profile.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icense.episerver.co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DFF41-2C47-48F8-8C75-8A866B66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365</TotalTime>
  <Pages>1</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15</cp:revision>
  <cp:lastPrinted>2014-12-11T10:31:00Z</cp:lastPrinted>
  <dcterms:created xsi:type="dcterms:W3CDTF">2015-11-02T13:57:00Z</dcterms:created>
  <dcterms:modified xsi:type="dcterms:W3CDTF">2016-11-23T14:59:00Z</dcterms:modified>
</cp:coreProperties>
</file>